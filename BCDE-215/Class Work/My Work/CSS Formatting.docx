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AB" w:rsidRDefault="00E602AC" w:rsidP="00E353C3">
      <w:pPr>
        <w:pStyle w:val="Heading1"/>
      </w:pPr>
      <w:bookmarkStart w:id="0" w:name="_GoBack"/>
      <w:bookmarkEnd w:id="0"/>
      <w:r>
        <w:t>CSS Formatting</w:t>
      </w:r>
    </w:p>
    <w:p w:rsidR="00E602AC" w:rsidRDefault="00E602AC" w:rsidP="00E602AC">
      <w:r>
        <w:t>Here is the method of formatting we expe</w:t>
      </w:r>
      <w:r w:rsidR="000026F9">
        <w:t>ct you to use in your CSS files:</w:t>
      </w:r>
    </w:p>
    <w:p w:rsidR="00E602AC" w:rsidRDefault="00E602AC" w:rsidP="00E602AC">
      <w:r>
        <w:t>p {</w:t>
      </w:r>
      <w:r>
        <w:br/>
        <w:t xml:space="preserve">    margin-top: 1em;</w:t>
      </w:r>
      <w:r>
        <w:br/>
        <w:t>}</w:t>
      </w:r>
    </w:p>
    <w:p w:rsidR="00E602AC" w:rsidRDefault="00E602AC" w:rsidP="00E602AC">
      <w:r>
        <w:t>li {</w:t>
      </w:r>
      <w:r>
        <w:br/>
        <w:t xml:space="preserve">    padding: 0.5em;</w:t>
      </w:r>
      <w:r>
        <w:br/>
        <w:t>}</w:t>
      </w:r>
    </w:p>
    <w:p w:rsidR="00E602AC" w:rsidRDefault="00E602AC" w:rsidP="00E602AC">
      <w:r>
        <w:t>header, footer {</w:t>
      </w:r>
      <w:r>
        <w:br/>
        <w:t xml:space="preserve">    background-</w:t>
      </w:r>
      <w:proofErr w:type="spellStart"/>
      <w:r>
        <w:t>color</w:t>
      </w:r>
      <w:proofErr w:type="spellEnd"/>
      <w:r>
        <w:t>: #333;</w:t>
      </w:r>
      <w:r w:rsidR="000026F9">
        <w:br/>
        <w:t xml:space="preserve">    </w:t>
      </w:r>
      <w:proofErr w:type="spellStart"/>
      <w:r w:rsidR="000026F9">
        <w:t>color</w:t>
      </w:r>
      <w:proofErr w:type="spellEnd"/>
      <w:r w:rsidR="000026F9">
        <w:t>: #</w:t>
      </w:r>
      <w:proofErr w:type="spellStart"/>
      <w:r w:rsidR="000026F9">
        <w:t>fff</w:t>
      </w:r>
      <w:proofErr w:type="spellEnd"/>
      <w:r w:rsidR="000026F9">
        <w:t>;</w:t>
      </w:r>
      <w:r w:rsidR="000026F9">
        <w:br/>
        <w:t xml:space="preserve">    font-size: 1.2em;</w:t>
      </w:r>
      <w:r>
        <w:br/>
        <w:t>}</w:t>
      </w:r>
    </w:p>
    <w:p w:rsidR="00E602AC" w:rsidRDefault="00E602AC" w:rsidP="00E602AC">
      <w:pPr>
        <w:pStyle w:val="Heading2"/>
      </w:pPr>
      <w:r>
        <w:t>Further examples</w:t>
      </w:r>
    </w:p>
    <w:p w:rsidR="00E602AC" w:rsidRDefault="00E602AC" w:rsidP="00E602AC">
      <w:r w:rsidRPr="00E602AC">
        <w:t>https://www.w3schools.com/css/css_syntax.asp</w:t>
      </w:r>
    </w:p>
    <w:p w:rsidR="00E602AC" w:rsidRDefault="00E602AC" w:rsidP="00E602AC">
      <w:pPr>
        <w:pStyle w:val="Heading2"/>
      </w:pPr>
      <w:r>
        <w:t>Notes</w:t>
      </w:r>
    </w:p>
    <w:p w:rsidR="00E602AC" w:rsidRDefault="00E602AC" w:rsidP="00E602AC">
      <w:pPr>
        <w:pStyle w:val="ListParagraph"/>
        <w:numPr>
          <w:ilvl w:val="0"/>
          <w:numId w:val="1"/>
        </w:numPr>
      </w:pPr>
      <w:r>
        <w:t>Note the blank lines between each rule.</w:t>
      </w:r>
    </w:p>
    <w:p w:rsidR="00E602AC" w:rsidRDefault="00E602AC" w:rsidP="00E602AC">
      <w:pPr>
        <w:pStyle w:val="ListParagraph"/>
        <w:numPr>
          <w:ilvl w:val="0"/>
          <w:numId w:val="1"/>
        </w:numPr>
      </w:pPr>
      <w:r>
        <w:t xml:space="preserve">Note the spaces after selectors </w:t>
      </w:r>
      <w:r w:rsidR="000026F9">
        <w:t xml:space="preserve">before the left </w:t>
      </w:r>
      <w:r w:rsidR="00C62A60">
        <w:t xml:space="preserve">brace (which is the </w:t>
      </w:r>
      <w:proofErr w:type="gramStart"/>
      <w:r w:rsidR="00C62A60">
        <w:t>{ character</w:t>
      </w:r>
      <w:proofErr w:type="gramEnd"/>
      <w:r w:rsidR="00C62A60">
        <w:t>)</w:t>
      </w:r>
      <w:r w:rsidR="000026F9">
        <w:t>.</w:t>
      </w:r>
    </w:p>
    <w:p w:rsidR="00E602AC" w:rsidRDefault="000026F9" w:rsidP="00E602AC">
      <w:pPr>
        <w:pStyle w:val="ListParagraph"/>
        <w:numPr>
          <w:ilvl w:val="0"/>
          <w:numId w:val="1"/>
        </w:numPr>
      </w:pPr>
      <w:r>
        <w:t>Multiple selectors are separated by a comma and a space (e.g., header, footer).</w:t>
      </w:r>
    </w:p>
    <w:p w:rsidR="00290988" w:rsidRDefault="00290988" w:rsidP="00E602AC">
      <w:pPr>
        <w:pStyle w:val="ListParagraph"/>
        <w:numPr>
          <w:ilvl w:val="0"/>
          <w:numId w:val="1"/>
        </w:numPr>
      </w:pPr>
      <w:r>
        <w:t>The attributes are indented four spaces and each one (including the last one) is followed by a semi-colon (e.g.,    padding: 0.5em;).</w:t>
      </w:r>
    </w:p>
    <w:p w:rsidR="00290988" w:rsidRDefault="00290988" w:rsidP="00E602AC">
      <w:pPr>
        <w:pStyle w:val="ListParagraph"/>
        <w:numPr>
          <w:ilvl w:val="0"/>
          <w:numId w:val="1"/>
        </w:numPr>
      </w:pPr>
      <w:r>
        <w:t xml:space="preserve">Each </w:t>
      </w:r>
      <w:r w:rsidR="006D13F8">
        <w:t>property</w:t>
      </w:r>
      <w:r>
        <w:t xml:space="preserve"> is on a line of its own (e.g., background-</w:t>
      </w:r>
      <w:proofErr w:type="spellStart"/>
      <w:r>
        <w:t>color</w:t>
      </w:r>
      <w:proofErr w:type="spellEnd"/>
      <w:r>
        <w:t>: #</w:t>
      </w:r>
      <w:proofErr w:type="gramStart"/>
      <w:r>
        <w:t>333;</w:t>
      </w:r>
      <w:proofErr w:type="gramEnd"/>
      <w:r>
        <w:t>).</w:t>
      </w:r>
    </w:p>
    <w:p w:rsidR="000026F9" w:rsidRPr="00E602AC" w:rsidRDefault="000026F9" w:rsidP="00E602AC">
      <w:pPr>
        <w:pStyle w:val="ListParagraph"/>
        <w:numPr>
          <w:ilvl w:val="0"/>
          <w:numId w:val="1"/>
        </w:numPr>
      </w:pPr>
      <w:r>
        <w:t>The closing brace (</w:t>
      </w:r>
      <w:proofErr w:type="gramStart"/>
      <w:r>
        <w:t>the }</w:t>
      </w:r>
      <w:proofErr w:type="gramEnd"/>
      <w:r>
        <w:t xml:space="preserve"> character) is on a line of its own and is not indented.</w:t>
      </w:r>
    </w:p>
    <w:sectPr w:rsidR="000026F9" w:rsidRPr="00E6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16BCB"/>
    <w:multiLevelType w:val="hybridMultilevel"/>
    <w:tmpl w:val="225A1C1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AC"/>
    <w:rsid w:val="000026F9"/>
    <w:rsid w:val="00044D3D"/>
    <w:rsid w:val="00132BCB"/>
    <w:rsid w:val="00290988"/>
    <w:rsid w:val="004A3A6D"/>
    <w:rsid w:val="00591810"/>
    <w:rsid w:val="005B08EF"/>
    <w:rsid w:val="005C301D"/>
    <w:rsid w:val="0062349E"/>
    <w:rsid w:val="006A7B38"/>
    <w:rsid w:val="006D13F8"/>
    <w:rsid w:val="00707548"/>
    <w:rsid w:val="00944067"/>
    <w:rsid w:val="009A6673"/>
    <w:rsid w:val="00A83AAB"/>
    <w:rsid w:val="00B42A5F"/>
    <w:rsid w:val="00C62A60"/>
    <w:rsid w:val="00C94FB3"/>
    <w:rsid w:val="00D4302E"/>
    <w:rsid w:val="00DD0001"/>
    <w:rsid w:val="00E353C3"/>
    <w:rsid w:val="00E51C41"/>
    <w:rsid w:val="00E602AC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3FBB"/>
  <w15:chartTrackingRefBased/>
  <w15:docId w15:val="{F239ADC1-9379-4280-B387-F0AD38E4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2E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067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2E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02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3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3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2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4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9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3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lettc\Documents\Custom%20Office%20Templates\Chris'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Chris's Template.dotx</Template>
  <TotalTime>19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Bartlett</dc:creator>
  <cp:keywords/>
  <dc:description/>
  <cp:lastModifiedBy>Christopher Bartlett</cp:lastModifiedBy>
  <cp:revision>4</cp:revision>
  <cp:lastPrinted>2016-02-21T23:56:00Z</cp:lastPrinted>
  <dcterms:created xsi:type="dcterms:W3CDTF">2017-02-27T02:32:00Z</dcterms:created>
  <dcterms:modified xsi:type="dcterms:W3CDTF">2020-03-04T12:33:00Z</dcterms:modified>
</cp:coreProperties>
</file>